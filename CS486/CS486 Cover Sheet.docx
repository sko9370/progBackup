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6D9" w:rsidRPr="009B13F9" w:rsidRDefault="00F016D9">
      <w:pPr>
        <w:jc w:val="center"/>
      </w:pPr>
      <w:r w:rsidRPr="009B13F9">
        <w:t>UNITED STATES MILITARY ACADEMY</w:t>
      </w: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36C59" w:rsidRDefault="00A4307F" w:rsidP="00454AF4">
      <w:pPr>
        <w:jc w:val="center"/>
      </w:pPr>
      <w:r>
        <w:t>LAB 1</w:t>
      </w: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3C26C7" w:rsidRDefault="005D7275">
      <w:pPr>
        <w:jc w:val="center"/>
      </w:pPr>
      <w:r>
        <w:t>CS486</w:t>
      </w:r>
      <w:r w:rsidR="00B82CC5">
        <w:t xml:space="preserve">: </w:t>
      </w:r>
      <w:r>
        <w:t>ARTIFICIAL INTELLIGENCE</w:t>
      </w:r>
    </w:p>
    <w:p w:rsidR="006D2F1F" w:rsidRPr="009B13F9" w:rsidRDefault="006D2F1F">
      <w:pPr>
        <w:jc w:val="center"/>
      </w:pPr>
    </w:p>
    <w:p w:rsidR="00F016D9" w:rsidRPr="009B13F9" w:rsidRDefault="00015456">
      <w:pPr>
        <w:jc w:val="center"/>
      </w:pPr>
      <w:r>
        <w:t xml:space="preserve">SECTION </w:t>
      </w:r>
      <w:r w:rsidR="005D7275">
        <w:t>F1</w:t>
      </w:r>
    </w:p>
    <w:p w:rsidR="00F016D9" w:rsidRPr="009B13F9" w:rsidRDefault="00F016D9">
      <w:pPr>
        <w:jc w:val="center"/>
      </w:pPr>
    </w:p>
    <w:p w:rsidR="00F016D9" w:rsidRPr="009B13F9" w:rsidRDefault="005D7275">
      <w:pPr>
        <w:jc w:val="center"/>
      </w:pPr>
      <w:r>
        <w:t>LTC ALEXANDER MENTIS</w:t>
      </w: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Default="00F016D9">
      <w:pPr>
        <w:jc w:val="center"/>
      </w:pPr>
    </w:p>
    <w:p w:rsidR="008C7F13" w:rsidRDefault="008C7F13">
      <w:pPr>
        <w:jc w:val="center"/>
      </w:pPr>
    </w:p>
    <w:p w:rsidR="00F016D9" w:rsidRPr="009B13F9" w:rsidRDefault="00F016D9">
      <w:pPr>
        <w:jc w:val="center"/>
      </w:pPr>
      <w:r w:rsidRPr="009B13F9">
        <w:t>B</w:t>
      </w:r>
      <w:r w:rsidR="00B91D30">
        <w:t>y</w:t>
      </w:r>
    </w:p>
    <w:p w:rsidR="00F016D9" w:rsidRPr="009B13F9" w:rsidRDefault="00F016D9">
      <w:pPr>
        <w:jc w:val="center"/>
      </w:pPr>
    </w:p>
    <w:p w:rsidR="005D7275" w:rsidRDefault="005D7275" w:rsidP="005D7275">
      <w:pPr>
        <w:jc w:val="center"/>
      </w:pPr>
      <w:r w:rsidRPr="009B13F9">
        <w:t xml:space="preserve">CADET </w:t>
      </w:r>
      <w:r>
        <w:t>SANG KEUN OH</w:t>
      </w:r>
      <w:r w:rsidRPr="009B13F9">
        <w:t xml:space="preserve"> ’</w:t>
      </w:r>
      <w:r>
        <w:t>19</w:t>
      </w:r>
      <w:r w:rsidRPr="009B13F9">
        <w:t xml:space="preserve">, CO </w:t>
      </w:r>
      <w:r>
        <w:t>C4</w:t>
      </w:r>
    </w:p>
    <w:p w:rsidR="00F016D9" w:rsidRPr="009B13F9" w:rsidRDefault="00F016D9" w:rsidP="008C7F13"/>
    <w:p w:rsidR="00F016D9" w:rsidRPr="009B13F9" w:rsidRDefault="00F016D9">
      <w:pPr>
        <w:jc w:val="center"/>
      </w:pPr>
      <w:r w:rsidRPr="009B13F9">
        <w:t>WEST POINT, NEW YORK</w:t>
      </w:r>
    </w:p>
    <w:p w:rsidR="00F016D9" w:rsidRPr="009B13F9" w:rsidRDefault="00F016D9">
      <w:pPr>
        <w:jc w:val="center"/>
      </w:pPr>
    </w:p>
    <w:p w:rsidR="00F016D9" w:rsidRPr="009B13F9" w:rsidRDefault="005D7275">
      <w:pPr>
        <w:jc w:val="center"/>
      </w:pPr>
      <w:r>
        <w:t>1</w:t>
      </w:r>
      <w:r w:rsidR="00BF7695">
        <w:t>9</w:t>
      </w:r>
      <w:bookmarkStart w:id="0" w:name="_GoBack"/>
      <w:bookmarkEnd w:id="0"/>
      <w:r>
        <w:t xml:space="preserve"> SEPTEMBER</w:t>
      </w:r>
      <w:r w:rsidR="002479A3">
        <w:t xml:space="preserve"> </w:t>
      </w:r>
      <w:r w:rsidR="00EF54E8">
        <w:t>201</w:t>
      </w:r>
      <w:r w:rsidR="00B82CC5">
        <w:t>8</w:t>
      </w:r>
    </w:p>
    <w:p w:rsidR="003C26C7" w:rsidRDefault="003C26C7">
      <w:pPr>
        <w:jc w:val="center"/>
      </w:pPr>
    </w:p>
    <w:p w:rsidR="005D7275" w:rsidRDefault="005D7275">
      <w:pPr>
        <w:jc w:val="center"/>
      </w:pPr>
    </w:p>
    <w:p w:rsidR="008C7F13" w:rsidRPr="009B13F9" w:rsidRDefault="008C7F13">
      <w:pPr>
        <w:jc w:val="center"/>
      </w:pPr>
    </w:p>
    <w:p w:rsidR="003C26C7" w:rsidRPr="009B13F9" w:rsidRDefault="003C26C7" w:rsidP="005D7275"/>
    <w:p w:rsidR="003C26C7" w:rsidRPr="009B13F9" w:rsidRDefault="003C26C7">
      <w:pPr>
        <w:jc w:val="center"/>
      </w:pPr>
    </w:p>
    <w:p w:rsidR="003C26C7" w:rsidRPr="009B13F9" w:rsidRDefault="003C26C7" w:rsidP="003C26C7">
      <w:r w:rsidRPr="009B13F9">
        <w:t>___</w:t>
      </w:r>
      <w:r w:rsidR="00ED6CFF" w:rsidRPr="009B13F9">
        <w:t>_ MY</w:t>
      </w:r>
      <w:r w:rsidRPr="009B13F9">
        <w:t xml:space="preserve"> DOCUMENT IDENTIFIES ALL SOURCES USED AND ASSISTANCE </w:t>
      </w:r>
    </w:p>
    <w:p w:rsidR="003C26C7" w:rsidRPr="009B13F9" w:rsidRDefault="003C26C7" w:rsidP="003C26C7">
      <w:r w:rsidRPr="009B13F9">
        <w:t xml:space="preserve">           RECEIVED IN COMPLETING THIS ASSIGNMENT.</w:t>
      </w:r>
    </w:p>
    <w:p w:rsidR="003C26C7" w:rsidRPr="009B13F9" w:rsidRDefault="003C26C7" w:rsidP="003C26C7"/>
    <w:p w:rsidR="00F016D9" w:rsidRPr="009B13F9" w:rsidRDefault="003C26C7" w:rsidP="003C26C7">
      <w:r w:rsidRPr="009B13F9">
        <w:t>___</w:t>
      </w:r>
      <w:r w:rsidR="00ED6CFF" w:rsidRPr="009B13F9">
        <w:t>_ I</w:t>
      </w:r>
      <w:r w:rsidRPr="009B13F9">
        <w:t xml:space="preserve"> DID NOT USE ANY SOURCES OR ASSISTANCE REQUIRING DOCUMENTATION</w:t>
      </w:r>
      <w:r w:rsidR="00821B29">
        <w:t xml:space="preserve"> </w:t>
      </w:r>
      <w:r w:rsidRPr="009B13F9">
        <w:t>IN COMPLETING THIS ASSIGNMENT.</w:t>
      </w:r>
    </w:p>
    <w:p w:rsidR="003C26C7" w:rsidRPr="009B13F9" w:rsidRDefault="003C26C7" w:rsidP="003C26C7"/>
    <w:p w:rsidR="00243D81" w:rsidRPr="009B13F9" w:rsidRDefault="00243D81" w:rsidP="003C26C7"/>
    <w:p w:rsidR="003C26C7" w:rsidRPr="009B13F9" w:rsidRDefault="003C26C7" w:rsidP="003C26C7"/>
    <w:p w:rsidR="00F016D9" w:rsidRDefault="003C26C7" w:rsidP="00644673">
      <w:pPr>
        <w:rPr>
          <w:sz w:val="22"/>
          <w:szCs w:val="22"/>
        </w:rPr>
      </w:pPr>
      <w:r w:rsidRPr="009B13F9">
        <w:t>SIGNATURE:  ___________________________________________________________</w:t>
      </w:r>
    </w:p>
    <w:p w:rsidR="00CE4BAD" w:rsidRPr="004C4DF9" w:rsidRDefault="00CE4BAD" w:rsidP="00644673">
      <w:pPr>
        <w:rPr>
          <w:sz w:val="22"/>
          <w:szCs w:val="22"/>
        </w:rPr>
      </w:pPr>
    </w:p>
    <w:sectPr w:rsidR="00CE4BAD" w:rsidRPr="004C4DF9" w:rsidSect="0095530E">
      <w:head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DA" w:rsidRDefault="00DC60DA">
      <w:r>
        <w:separator/>
      </w:r>
    </w:p>
  </w:endnote>
  <w:endnote w:type="continuationSeparator" w:id="0">
    <w:p w:rsidR="00DC60DA" w:rsidRDefault="00DC6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DA" w:rsidRDefault="00DC60DA">
      <w:r>
        <w:separator/>
      </w:r>
    </w:p>
  </w:footnote>
  <w:footnote w:type="continuationSeparator" w:id="0">
    <w:p w:rsidR="00DC60DA" w:rsidRDefault="00DC6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DB9" w:rsidRPr="007A3D01" w:rsidRDefault="00BE4BAE">
    <w:pPr>
      <w:pStyle w:val="Header"/>
      <w:jc w:val="right"/>
      <w:rPr>
        <w:szCs w:val="22"/>
      </w:rPr>
    </w:pPr>
    <w:r>
      <w:rPr>
        <w:rStyle w:val="PageNumber"/>
        <w:szCs w:val="22"/>
      </w:rPr>
      <w:t>Oh</w:t>
    </w:r>
    <w:r w:rsidR="00393DB9" w:rsidRPr="007A3D01">
      <w:rPr>
        <w:rStyle w:val="PageNumber"/>
        <w:szCs w:val="22"/>
      </w:rPr>
      <w:t xml:space="preserve"> </w:t>
    </w:r>
    <w:r w:rsidR="008748A0" w:rsidRPr="007A3D01">
      <w:rPr>
        <w:rStyle w:val="PageNumber"/>
        <w:szCs w:val="22"/>
      </w:rPr>
      <w:fldChar w:fldCharType="begin"/>
    </w:r>
    <w:r w:rsidR="00393DB9" w:rsidRPr="007A3D01">
      <w:rPr>
        <w:rStyle w:val="PageNumber"/>
        <w:szCs w:val="22"/>
      </w:rPr>
      <w:instrText xml:space="preserve"> PAGE </w:instrText>
    </w:r>
    <w:r w:rsidR="008748A0" w:rsidRPr="007A3D01">
      <w:rPr>
        <w:rStyle w:val="PageNumber"/>
        <w:szCs w:val="22"/>
      </w:rPr>
      <w:fldChar w:fldCharType="separate"/>
    </w:r>
    <w:r w:rsidR="005D7275">
      <w:rPr>
        <w:rStyle w:val="PageNumber"/>
        <w:noProof/>
        <w:szCs w:val="22"/>
      </w:rPr>
      <w:t>1</w:t>
    </w:r>
    <w:r w:rsidR="008748A0" w:rsidRPr="007A3D01">
      <w:rPr>
        <w:rStyle w:val="PageNumber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BD"/>
    <w:rsid w:val="00002BA3"/>
    <w:rsid w:val="0000518A"/>
    <w:rsid w:val="00015456"/>
    <w:rsid w:val="000260FF"/>
    <w:rsid w:val="000309DF"/>
    <w:rsid w:val="00040129"/>
    <w:rsid w:val="00082579"/>
    <w:rsid w:val="000863A3"/>
    <w:rsid w:val="000A0523"/>
    <w:rsid w:val="000D6F22"/>
    <w:rsid w:val="001012FB"/>
    <w:rsid w:val="00114BF2"/>
    <w:rsid w:val="00153A47"/>
    <w:rsid w:val="00157998"/>
    <w:rsid w:val="00175B6A"/>
    <w:rsid w:val="001845AB"/>
    <w:rsid w:val="0019130E"/>
    <w:rsid w:val="00243D81"/>
    <w:rsid w:val="00244DBC"/>
    <w:rsid w:val="00245698"/>
    <w:rsid w:val="002479A3"/>
    <w:rsid w:val="00290573"/>
    <w:rsid w:val="002E10FF"/>
    <w:rsid w:val="00300218"/>
    <w:rsid w:val="00303C57"/>
    <w:rsid w:val="00331B75"/>
    <w:rsid w:val="003463B1"/>
    <w:rsid w:val="00346F66"/>
    <w:rsid w:val="00350294"/>
    <w:rsid w:val="00376603"/>
    <w:rsid w:val="003865F9"/>
    <w:rsid w:val="003925EC"/>
    <w:rsid w:val="00393DB9"/>
    <w:rsid w:val="003B142A"/>
    <w:rsid w:val="003B1B50"/>
    <w:rsid w:val="003C1A58"/>
    <w:rsid w:val="003C26C7"/>
    <w:rsid w:val="003F1C21"/>
    <w:rsid w:val="004030E1"/>
    <w:rsid w:val="004177A5"/>
    <w:rsid w:val="00423352"/>
    <w:rsid w:val="004351C2"/>
    <w:rsid w:val="0044026E"/>
    <w:rsid w:val="00454068"/>
    <w:rsid w:val="00454ABD"/>
    <w:rsid w:val="00454AF4"/>
    <w:rsid w:val="00471CA0"/>
    <w:rsid w:val="00487E65"/>
    <w:rsid w:val="004D647E"/>
    <w:rsid w:val="004E1624"/>
    <w:rsid w:val="005047CF"/>
    <w:rsid w:val="00573B04"/>
    <w:rsid w:val="005B6F91"/>
    <w:rsid w:val="005C7571"/>
    <w:rsid w:val="005D7275"/>
    <w:rsid w:val="005E1773"/>
    <w:rsid w:val="005F27F3"/>
    <w:rsid w:val="0060070A"/>
    <w:rsid w:val="00601C26"/>
    <w:rsid w:val="0061626D"/>
    <w:rsid w:val="00644673"/>
    <w:rsid w:val="006448F1"/>
    <w:rsid w:val="006C0189"/>
    <w:rsid w:val="006D2F1F"/>
    <w:rsid w:val="007112D5"/>
    <w:rsid w:val="007A3D01"/>
    <w:rsid w:val="007F08E0"/>
    <w:rsid w:val="008011A0"/>
    <w:rsid w:val="00821B29"/>
    <w:rsid w:val="008748A0"/>
    <w:rsid w:val="008832AE"/>
    <w:rsid w:val="00884383"/>
    <w:rsid w:val="008B103F"/>
    <w:rsid w:val="008B5A85"/>
    <w:rsid w:val="008C271E"/>
    <w:rsid w:val="008C7F13"/>
    <w:rsid w:val="008D099E"/>
    <w:rsid w:val="008F59A1"/>
    <w:rsid w:val="00936C59"/>
    <w:rsid w:val="00940199"/>
    <w:rsid w:val="00950120"/>
    <w:rsid w:val="0095530E"/>
    <w:rsid w:val="00975CA7"/>
    <w:rsid w:val="00986F5D"/>
    <w:rsid w:val="009B13F9"/>
    <w:rsid w:val="009D012F"/>
    <w:rsid w:val="009D23AA"/>
    <w:rsid w:val="009F30EC"/>
    <w:rsid w:val="00A4307F"/>
    <w:rsid w:val="00AA5CF8"/>
    <w:rsid w:val="00AA7177"/>
    <w:rsid w:val="00B20EF7"/>
    <w:rsid w:val="00B5230D"/>
    <w:rsid w:val="00B70561"/>
    <w:rsid w:val="00B82CC5"/>
    <w:rsid w:val="00B842A6"/>
    <w:rsid w:val="00B845BA"/>
    <w:rsid w:val="00B9041C"/>
    <w:rsid w:val="00B91D30"/>
    <w:rsid w:val="00BA2CA1"/>
    <w:rsid w:val="00BB1F52"/>
    <w:rsid w:val="00BB499F"/>
    <w:rsid w:val="00BD0FAE"/>
    <w:rsid w:val="00BE4BAE"/>
    <w:rsid w:val="00BF7695"/>
    <w:rsid w:val="00C113BD"/>
    <w:rsid w:val="00C457FF"/>
    <w:rsid w:val="00C811A9"/>
    <w:rsid w:val="00C9749E"/>
    <w:rsid w:val="00CA265A"/>
    <w:rsid w:val="00CA44DA"/>
    <w:rsid w:val="00CE49BF"/>
    <w:rsid w:val="00CE4BAD"/>
    <w:rsid w:val="00D34CF0"/>
    <w:rsid w:val="00D50A74"/>
    <w:rsid w:val="00D5296D"/>
    <w:rsid w:val="00D969AB"/>
    <w:rsid w:val="00DA361C"/>
    <w:rsid w:val="00DA3CBA"/>
    <w:rsid w:val="00DB485E"/>
    <w:rsid w:val="00DC60DA"/>
    <w:rsid w:val="00DE76A6"/>
    <w:rsid w:val="00E0104E"/>
    <w:rsid w:val="00E07C1B"/>
    <w:rsid w:val="00E272CE"/>
    <w:rsid w:val="00E471F8"/>
    <w:rsid w:val="00E76CE4"/>
    <w:rsid w:val="00E7701F"/>
    <w:rsid w:val="00EA09EC"/>
    <w:rsid w:val="00EC117D"/>
    <w:rsid w:val="00ED6CFF"/>
    <w:rsid w:val="00EF54E8"/>
    <w:rsid w:val="00F016D9"/>
    <w:rsid w:val="00F04D0E"/>
    <w:rsid w:val="00F17D81"/>
    <w:rsid w:val="00F46D02"/>
    <w:rsid w:val="00F50209"/>
    <w:rsid w:val="00F64359"/>
    <w:rsid w:val="00F8266F"/>
    <w:rsid w:val="00F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59E58A-FB9D-4519-9AFA-560692D9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2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5020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F50209"/>
    <w:pPr>
      <w:spacing w:after="220"/>
    </w:pPr>
    <w:rPr>
      <w:szCs w:val="20"/>
    </w:rPr>
  </w:style>
  <w:style w:type="paragraph" w:styleId="Footer">
    <w:name w:val="footer"/>
    <w:basedOn w:val="Normal"/>
    <w:rsid w:val="00F502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0209"/>
  </w:style>
  <w:style w:type="paragraph" w:styleId="BalloonText">
    <w:name w:val="Balloon Text"/>
    <w:basedOn w:val="Normal"/>
    <w:semiHidden/>
    <w:rsid w:val="00F50209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F50209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162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91398\Documents\Classes\CS301\CS301%20Cover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60100CDC72224DA43B08868AE33494" ma:contentTypeVersion="1" ma:contentTypeDescription="Create a new document." ma:contentTypeScope="" ma:versionID="163d76c1e1ad44e6383e7eba8ec278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c99fb606c2ab1c7c85e11f6b4573c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6BAEB-818D-4755-8934-EAEE5918E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147E9C-8001-4868-9E12-4EF0F51210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DDFC2A-0D58-40D0-9D0E-4AA2EFC7FC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266609-6178-4B9B-B51B-61F545EA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CS301 Cover Sheet.dotx</Template>
  <TotalTime>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STATES MILITARY ACADEMY</vt:lpstr>
    </vt:vector>
  </TitlesOfParts>
  <Company>IETD USMA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MILITARY ACADEMY</dc:title>
  <dc:creator>sko9370</dc:creator>
  <cp:lastModifiedBy>DoD Admin</cp:lastModifiedBy>
  <cp:revision>6</cp:revision>
  <cp:lastPrinted>2017-02-02T20:47:00Z</cp:lastPrinted>
  <dcterms:created xsi:type="dcterms:W3CDTF">2018-09-10T18:38:00Z</dcterms:created>
  <dcterms:modified xsi:type="dcterms:W3CDTF">2018-09-20T00:33:00Z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0x0101008A60100CDC72224DA43B08868AE33494</vt:lpwstr>
  </property>
</Properties>
</file>